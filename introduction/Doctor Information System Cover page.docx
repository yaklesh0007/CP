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B89DA" w14:textId="2612BA3A" w:rsidR="00900981" w:rsidRDefault="00900981" w:rsidP="00900981">
      <w:pPr>
        <w:pStyle w:val="Title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t>Softwarica college of IT and E-Commerce</w:t>
      </w:r>
    </w:p>
    <w:p w14:paraId="7552C66A" w14:textId="77777777" w:rsidR="00900981" w:rsidRDefault="00900981" w:rsidP="00900981">
      <w:pPr>
        <w:pStyle w:val="Photo"/>
        <w:rPr>
          <w:noProof/>
        </w:rPr>
      </w:pPr>
    </w:p>
    <w:p w14:paraId="630E8D98" w14:textId="38B43B46" w:rsidR="00C6554A" w:rsidRPr="008B5277" w:rsidRDefault="002554CD" w:rsidP="00900981">
      <w:pPr>
        <w:pStyle w:val="Photo"/>
      </w:pPr>
      <w:r w:rsidRPr="008B5277">
        <w:rPr>
          <w:noProof/>
        </w:rPr>
        <w:drawing>
          <wp:inline distT="0" distB="0" distL="0" distR="0" wp14:anchorId="29C74A07" wp14:editId="23DD56A4">
            <wp:extent cx="4328732" cy="3811891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15" cy="384260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DBF1C35" w14:textId="6F8C16F9" w:rsidR="00E45665" w:rsidRDefault="0067678B" w:rsidP="00900981">
      <w:pPr>
        <w:pStyle w:val="Title"/>
      </w:pPr>
      <w:r>
        <w:t>Doctor Information System</w:t>
      </w:r>
    </w:p>
    <w:p w14:paraId="6C5A3C13" w14:textId="77777777" w:rsidR="00900981" w:rsidRPr="00D5413C" w:rsidRDefault="00900981" w:rsidP="00900981"/>
    <w:p w14:paraId="70E5BEE8" w14:textId="127447B3" w:rsidR="0067678B" w:rsidRPr="00E45665" w:rsidRDefault="0067678B" w:rsidP="00F7708D">
      <w:pPr>
        <w:pStyle w:val="ContactInfo"/>
        <w:ind w:left="3600"/>
        <w:rPr>
          <w:sz w:val="28"/>
          <w:szCs w:val="28"/>
        </w:rPr>
      </w:pPr>
      <w:r w:rsidRPr="00E45665">
        <w:rPr>
          <w:sz w:val="28"/>
          <w:szCs w:val="28"/>
        </w:rPr>
        <w:t>Submitted to: Sudeep Lal Bajimaya</w:t>
      </w:r>
    </w:p>
    <w:p w14:paraId="4531DE48" w14:textId="57CF02F3" w:rsidR="0067678B" w:rsidRPr="00E45665" w:rsidRDefault="0067678B" w:rsidP="00F7708D">
      <w:pPr>
        <w:pStyle w:val="ContactInfo"/>
        <w:ind w:left="2880" w:firstLine="720"/>
        <w:rPr>
          <w:sz w:val="28"/>
          <w:szCs w:val="28"/>
        </w:rPr>
      </w:pPr>
      <w:r w:rsidRPr="00E45665">
        <w:rPr>
          <w:sz w:val="28"/>
          <w:szCs w:val="28"/>
        </w:rPr>
        <w:t>Submitted by: Aklesh Kumar Yadav</w:t>
      </w:r>
    </w:p>
    <w:p w14:paraId="13B6E314" w14:textId="45054097" w:rsidR="0067678B" w:rsidRPr="00E45665" w:rsidRDefault="00F7708D" w:rsidP="00F7708D">
      <w:pPr>
        <w:pStyle w:val="ContactInfo"/>
        <w:ind w:left="3600"/>
        <w:jc w:val="left"/>
        <w:rPr>
          <w:rFonts w:cs="Arial"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7678B" w:rsidRPr="00E45665">
        <w:rPr>
          <w:sz w:val="28"/>
          <w:szCs w:val="28"/>
        </w:rPr>
        <w:t xml:space="preserve">NCC Reg no.: </w:t>
      </w:r>
      <w:r w:rsidR="0067678B" w:rsidRPr="00E45665">
        <w:rPr>
          <w:rFonts w:cs="Arial"/>
          <w:sz w:val="28"/>
          <w:szCs w:val="28"/>
        </w:rPr>
        <w:t>00176183</w:t>
      </w:r>
    </w:p>
    <w:p w14:paraId="395B40FE" w14:textId="0C9D0F4E" w:rsidR="00E45665" w:rsidRDefault="00E45665" w:rsidP="00E45665">
      <w:pPr>
        <w:pStyle w:val="ContactInfo"/>
        <w:ind w:left="2880"/>
        <w:jc w:val="left"/>
        <w:rPr>
          <w:rFonts w:cs="Arial"/>
          <w:sz w:val="28"/>
          <w:szCs w:val="28"/>
        </w:rPr>
      </w:pPr>
      <w:r w:rsidRPr="00E45665">
        <w:rPr>
          <w:sz w:val="28"/>
          <w:szCs w:val="28"/>
        </w:rPr>
        <w:t xml:space="preserve">             College id: </w:t>
      </w:r>
      <w:r w:rsidRPr="00E45665">
        <w:rPr>
          <w:rFonts w:cs="Arial"/>
          <w:sz w:val="28"/>
          <w:szCs w:val="28"/>
        </w:rPr>
        <w:t>180019</w:t>
      </w:r>
    </w:p>
    <w:p w14:paraId="4153AD0F" w14:textId="6CB27AC5" w:rsidR="00A664E3" w:rsidRPr="00E45665" w:rsidRDefault="00A664E3" w:rsidP="00E45665">
      <w:pPr>
        <w:pStyle w:val="ContactInfo"/>
        <w:ind w:left="2880"/>
        <w:jc w:val="left"/>
        <w:rPr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F7708D">
        <w:rPr>
          <w:rFonts w:cs="Arial"/>
          <w:sz w:val="28"/>
          <w:szCs w:val="28"/>
        </w:rPr>
        <w:t xml:space="preserve">    </w:t>
      </w:r>
      <w:r w:rsidRPr="00A664E3">
        <w:rPr>
          <w:rFonts w:cs="Arial"/>
          <w:sz w:val="28"/>
          <w:szCs w:val="28"/>
        </w:rPr>
        <w:t>Batch</w:t>
      </w:r>
      <w:r>
        <w:rPr>
          <w:rFonts w:cs="Arial"/>
          <w:sz w:val="28"/>
          <w:szCs w:val="28"/>
        </w:rPr>
        <w:t>: 23A</w:t>
      </w:r>
    </w:p>
    <w:p w14:paraId="691CB8E6" w14:textId="606D694E" w:rsidR="00C6554A" w:rsidRDefault="00F7708D" w:rsidP="00F7708D">
      <w:pPr>
        <w:pStyle w:val="ContactInfo"/>
        <w:ind w:left="2880" w:firstLine="720"/>
        <w:jc w:val="left"/>
      </w:pPr>
      <w:r>
        <w:rPr>
          <w:sz w:val="28"/>
          <w:szCs w:val="28"/>
        </w:rPr>
        <w:t xml:space="preserve">    </w:t>
      </w:r>
      <w:r w:rsidR="00E45665" w:rsidRPr="00E45665">
        <w:rPr>
          <w:sz w:val="28"/>
          <w:szCs w:val="28"/>
        </w:rPr>
        <w:t xml:space="preserve">Date of submission: </w:t>
      </w:r>
      <w:r w:rsidR="00E45665" w:rsidRPr="00E45665">
        <w:rPr>
          <w:rFonts w:cs="Arial"/>
          <w:sz w:val="28"/>
          <w:szCs w:val="28"/>
        </w:rPr>
        <w:t>25‘</w:t>
      </w:r>
      <w:r w:rsidR="00E45665" w:rsidRPr="00E45665">
        <w:rPr>
          <w:rFonts w:cs="Arial"/>
          <w:sz w:val="28"/>
          <w:szCs w:val="28"/>
          <w:vertAlign w:val="superscript"/>
        </w:rPr>
        <w:t xml:space="preserve">th </w:t>
      </w:r>
      <w:r w:rsidR="00E45665" w:rsidRPr="00E45665">
        <w:rPr>
          <w:rFonts w:cs="Arial"/>
          <w:sz w:val="28"/>
          <w:szCs w:val="28"/>
        </w:rPr>
        <w:t>Oct, 2019</w:t>
      </w:r>
      <w:r w:rsidR="00C6554A">
        <w:br w:type="page"/>
      </w:r>
    </w:p>
    <w:p w14:paraId="7236577D" w14:textId="1CF33B3F" w:rsidR="002C74C0" w:rsidRDefault="00F06F90" w:rsidP="00F06F90">
      <w:pPr>
        <w:pStyle w:val="Heading1"/>
      </w:pPr>
      <w:r>
        <w:lastRenderedPageBreak/>
        <w:t>Acknowledgement:</w:t>
      </w:r>
    </w:p>
    <w:p w14:paraId="3A349563" w14:textId="258B21E3" w:rsidR="00F06F90" w:rsidRDefault="00F06F90" w:rsidP="00F06F90">
      <w:pPr>
        <w:rPr>
          <w:color w:val="000000" w:themeColor="text1"/>
        </w:rPr>
      </w:pPr>
      <w:r>
        <w:rPr>
          <w:color w:val="000000" w:themeColor="text1"/>
        </w:rPr>
        <w:t xml:space="preserve">I have taken effort in this project. However, it would have not been possible without help of my friends and proper guidelines of my teachers. So, I would like to </w:t>
      </w:r>
      <w:r w:rsidR="00582CBB">
        <w:rPr>
          <w:color w:val="000000" w:themeColor="text1"/>
        </w:rPr>
        <w:t>thanks my friends and teachers from core of heart.</w:t>
      </w:r>
      <w:r w:rsidR="003B4FA3">
        <w:rPr>
          <w:color w:val="000000" w:themeColor="text1"/>
        </w:rPr>
        <w:t xml:space="preserve"> </w:t>
      </w:r>
    </w:p>
    <w:p w14:paraId="6D079249" w14:textId="77777777" w:rsidR="00684C85" w:rsidRDefault="003B4FA3" w:rsidP="00684C85">
      <w:pPr>
        <w:rPr>
          <w:color w:val="000000" w:themeColor="text1"/>
        </w:rPr>
      </w:pPr>
      <w:r>
        <w:rPr>
          <w:color w:val="000000" w:themeColor="text1"/>
        </w:rPr>
        <w:t>I would also like to extends my sincere thanks to my College for providing</w:t>
      </w:r>
      <w:r w:rsidR="001C763A">
        <w:rPr>
          <w:color w:val="000000" w:themeColor="text1"/>
        </w:rPr>
        <w:t xml:space="preserve"> such researchable </w:t>
      </w:r>
      <w:r>
        <w:rPr>
          <w:color w:val="000000" w:themeColor="text1"/>
        </w:rPr>
        <w:t>environment</w:t>
      </w:r>
      <w:r w:rsidR="001C763A">
        <w:rPr>
          <w:color w:val="000000" w:themeColor="text1"/>
        </w:rPr>
        <w:t xml:space="preserve">. </w:t>
      </w:r>
      <w:r w:rsidR="0073753E">
        <w:rPr>
          <w:color w:val="000000" w:themeColor="text1"/>
        </w:rPr>
        <w:t xml:space="preserve">I would like to thanks my teacher for giving me permission to do this project. </w:t>
      </w:r>
    </w:p>
    <w:p w14:paraId="464D9BBE" w14:textId="4FC8D545" w:rsidR="00684C85" w:rsidRDefault="00684C85" w:rsidP="00684C85">
      <w:pPr>
        <w:pStyle w:val="Heading1"/>
      </w:pPr>
      <w:r>
        <w:t xml:space="preserve">Abstract: </w:t>
      </w:r>
    </w:p>
    <w:p w14:paraId="66AAA10A" w14:textId="77777777" w:rsidR="00684C85" w:rsidRPr="00684C85" w:rsidRDefault="00684C85" w:rsidP="00684C85">
      <w:pPr>
        <w:rPr>
          <w:color w:val="000000" w:themeColor="text1"/>
        </w:rPr>
      </w:pPr>
      <w:bookmarkStart w:id="5" w:name="_GoBack"/>
      <w:bookmarkEnd w:id="5"/>
    </w:p>
    <w:sectPr w:rsidR="00684C85" w:rsidRPr="00684C8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3369C" w14:textId="77777777" w:rsidR="0067678B" w:rsidRDefault="0067678B" w:rsidP="00C6554A">
      <w:pPr>
        <w:spacing w:before="0" w:after="0" w:line="240" w:lineRule="auto"/>
      </w:pPr>
      <w:r>
        <w:separator/>
      </w:r>
    </w:p>
  </w:endnote>
  <w:endnote w:type="continuationSeparator" w:id="0">
    <w:p w14:paraId="4170FDF1" w14:textId="77777777" w:rsidR="0067678B" w:rsidRDefault="0067678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1F2E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9D963" w14:textId="77777777" w:rsidR="0067678B" w:rsidRDefault="0067678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3CA2A15" w14:textId="77777777" w:rsidR="0067678B" w:rsidRDefault="0067678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8B"/>
    <w:rsid w:val="001C763A"/>
    <w:rsid w:val="002554CD"/>
    <w:rsid w:val="00293B83"/>
    <w:rsid w:val="002B4294"/>
    <w:rsid w:val="00333D0D"/>
    <w:rsid w:val="003B4FA3"/>
    <w:rsid w:val="004178A6"/>
    <w:rsid w:val="004C049F"/>
    <w:rsid w:val="005000E2"/>
    <w:rsid w:val="00582CBB"/>
    <w:rsid w:val="0067678B"/>
    <w:rsid w:val="00684C85"/>
    <w:rsid w:val="006A3CE7"/>
    <w:rsid w:val="0073753E"/>
    <w:rsid w:val="00900981"/>
    <w:rsid w:val="009D57FE"/>
    <w:rsid w:val="00A664E3"/>
    <w:rsid w:val="00B07D0C"/>
    <w:rsid w:val="00C6554A"/>
    <w:rsid w:val="00E45665"/>
    <w:rsid w:val="00ED7C44"/>
    <w:rsid w:val="00F06F90"/>
    <w:rsid w:val="00F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C13323"/>
  <w15:chartTrackingRefBased/>
  <w15:docId w15:val="{E8E8D7A7-0C76-46A2-8E67-E0F42093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F06F90"/>
    <w:pPr>
      <w:keepNext/>
      <w:keepLines/>
      <w:spacing w:before="600" w:after="60"/>
      <w:contextualSpacing/>
      <w:outlineLvl w:val="0"/>
    </w:pPr>
    <w:rPr>
      <w:rFonts w:eastAsiaTheme="majorEastAsia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F90"/>
    <w:rPr>
      <w:rFonts w:eastAsiaTheme="majorEastAsia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lesh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53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aklesh yadav</dc:creator>
  <cp:keywords/>
  <dc:description/>
  <cp:lastModifiedBy>aklesh yadav</cp:lastModifiedBy>
  <cp:revision>11</cp:revision>
  <dcterms:created xsi:type="dcterms:W3CDTF">2019-10-06T09:04:00Z</dcterms:created>
  <dcterms:modified xsi:type="dcterms:W3CDTF">2019-10-06T10:16:00Z</dcterms:modified>
</cp:coreProperties>
</file>